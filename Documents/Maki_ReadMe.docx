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9AC9" w14:textId="77777777" w:rsidR="00202839" w:rsidRDefault="00202839" w:rsidP="00202839">
      <w:pPr>
        <w:jc w:val="center"/>
        <w:rPr>
          <w:b/>
          <w:bCs/>
          <w:sz w:val="36"/>
          <w:szCs w:val="36"/>
          <w:u w:val="single"/>
        </w:rPr>
      </w:pPr>
      <w:r>
        <w:rPr>
          <w:b/>
          <w:bCs/>
          <w:sz w:val="36"/>
          <w:szCs w:val="36"/>
          <w:u w:val="single"/>
        </w:rPr>
        <w:t>SushiMi Introduction</w:t>
      </w:r>
    </w:p>
    <w:p w14:paraId="1D5BCE50" w14:textId="77777777" w:rsidR="00202839" w:rsidRDefault="00202839" w:rsidP="00202839">
      <w:pPr>
        <w:jc w:val="center"/>
        <w:rPr>
          <w:b/>
          <w:bCs/>
          <w:sz w:val="36"/>
          <w:szCs w:val="36"/>
          <w:u w:val="single"/>
        </w:rPr>
      </w:pPr>
    </w:p>
    <w:p w14:paraId="66069CDD" w14:textId="77777777" w:rsidR="00202839" w:rsidRDefault="00202839" w:rsidP="00202839">
      <w:pPr>
        <w:rPr>
          <w:b/>
          <w:bCs/>
          <w:sz w:val="28"/>
          <w:szCs w:val="28"/>
          <w:u w:val="single"/>
        </w:rPr>
      </w:pPr>
      <w:r>
        <w:rPr>
          <w:b/>
          <w:bCs/>
          <w:sz w:val="32"/>
          <w:szCs w:val="32"/>
          <w:u w:val="single"/>
        </w:rPr>
        <w:t>Story</w:t>
      </w:r>
    </w:p>
    <w:p w14:paraId="26BCC744" w14:textId="77777777" w:rsidR="00202839" w:rsidRDefault="00202839" w:rsidP="00202839">
      <w:pPr>
        <w:rPr>
          <w:sz w:val="28"/>
          <w:szCs w:val="28"/>
        </w:rPr>
      </w:pPr>
      <w:r>
        <w:rPr>
          <w:sz w:val="28"/>
          <w:szCs w:val="28"/>
        </w:rPr>
        <w:t>SushiMi is a 2D top-down perspective game with a puzzle and strategy genre. Players will be playing as Ba Mi (</w:t>
      </w:r>
      <w:r>
        <w:rPr>
          <w:rFonts w:ascii="MS Gothic" w:eastAsia="MS Gothic" w:hAnsi="MS Gothic" w:cs="MS Gothic" w:hint="eastAsia"/>
          <w:sz w:val="28"/>
          <w:szCs w:val="28"/>
        </w:rPr>
        <w:t>爸米</w:t>
      </w:r>
      <w:r>
        <w:rPr>
          <w:sz w:val="28"/>
          <w:szCs w:val="28"/>
        </w:rPr>
        <w:t>), a delivery Sushi, who will explore different sushi-themed region maps to collect and delivers different types of ingredients to different region.</w:t>
      </w:r>
    </w:p>
    <w:p w14:paraId="333554A5" w14:textId="77777777" w:rsidR="00202839" w:rsidRDefault="00202839" w:rsidP="00202839">
      <w:pPr>
        <w:rPr>
          <w:sz w:val="28"/>
          <w:szCs w:val="28"/>
        </w:rPr>
      </w:pPr>
      <w:r>
        <w:rPr>
          <w:sz w:val="28"/>
          <w:szCs w:val="28"/>
        </w:rPr>
        <w:t>The objective of the player is to collect the ingredients, push them into plastic containers and send them into the different restaurants in Maki City. Each sushi region map has different types of ingredients to collect and finally be delivered. The player will engage with different obstacles during their gameplay.</w:t>
      </w:r>
    </w:p>
    <w:p w14:paraId="1FFD08B9" w14:textId="77777777" w:rsidR="00202839" w:rsidRDefault="00202839" w:rsidP="00202839">
      <w:pPr>
        <w:rPr>
          <w:sz w:val="28"/>
          <w:szCs w:val="28"/>
        </w:rPr>
      </w:pPr>
    </w:p>
    <w:p w14:paraId="49445F53" w14:textId="77777777" w:rsidR="00202839" w:rsidRDefault="00202839" w:rsidP="00202839">
      <w:pPr>
        <w:rPr>
          <w:b/>
          <w:bCs/>
          <w:sz w:val="32"/>
          <w:szCs w:val="32"/>
          <w:u w:val="single"/>
        </w:rPr>
      </w:pPr>
      <w:r>
        <w:rPr>
          <w:b/>
          <w:bCs/>
          <w:sz w:val="32"/>
          <w:szCs w:val="32"/>
          <w:u w:val="single"/>
        </w:rPr>
        <w:t>Controls</w:t>
      </w:r>
    </w:p>
    <w:p w14:paraId="5F09BCE1" w14:textId="77777777" w:rsidR="00202839" w:rsidRDefault="00202839" w:rsidP="00202839">
      <w:pPr>
        <w:rPr>
          <w:sz w:val="28"/>
          <w:szCs w:val="28"/>
        </w:rPr>
      </w:pPr>
      <w:r>
        <w:rPr>
          <w:sz w:val="28"/>
          <w:szCs w:val="28"/>
        </w:rPr>
        <w:t>↑ [Move 1 tile up]</w:t>
      </w:r>
    </w:p>
    <w:p w14:paraId="139FF9C1" w14:textId="77777777" w:rsidR="00202839" w:rsidRDefault="00202839" w:rsidP="00202839">
      <w:pPr>
        <w:rPr>
          <w:sz w:val="28"/>
          <w:szCs w:val="28"/>
        </w:rPr>
      </w:pPr>
      <w:r>
        <w:rPr>
          <w:sz w:val="28"/>
          <w:szCs w:val="28"/>
        </w:rPr>
        <w:t>← [Move 1 tile to the left]</w:t>
      </w:r>
    </w:p>
    <w:p w14:paraId="7B3D17CF" w14:textId="77777777" w:rsidR="00202839" w:rsidRDefault="00202839" w:rsidP="00202839">
      <w:pPr>
        <w:rPr>
          <w:sz w:val="28"/>
          <w:szCs w:val="28"/>
        </w:rPr>
      </w:pPr>
      <w:r>
        <w:rPr>
          <w:sz w:val="28"/>
          <w:szCs w:val="28"/>
        </w:rPr>
        <w:t>→ [Move 1 tile to the right]</w:t>
      </w:r>
    </w:p>
    <w:p w14:paraId="71C750F7" w14:textId="77777777" w:rsidR="00202839" w:rsidRDefault="00202839" w:rsidP="00202839">
      <w:pPr>
        <w:rPr>
          <w:sz w:val="28"/>
          <w:szCs w:val="28"/>
        </w:rPr>
      </w:pPr>
      <w:r>
        <w:rPr>
          <w:sz w:val="28"/>
          <w:szCs w:val="28"/>
        </w:rPr>
        <w:t>↓ [Move 1 tile down]</w:t>
      </w:r>
    </w:p>
    <w:p w14:paraId="0679FBCF" w14:textId="77777777" w:rsidR="00202839" w:rsidRDefault="00202839" w:rsidP="00202839">
      <w:pPr>
        <w:rPr>
          <w:sz w:val="28"/>
          <w:szCs w:val="28"/>
        </w:rPr>
      </w:pPr>
      <w:r>
        <w:rPr>
          <w:sz w:val="28"/>
          <w:szCs w:val="28"/>
        </w:rPr>
        <w:t>R – Restart level</w:t>
      </w:r>
    </w:p>
    <w:p w14:paraId="10BDF338" w14:textId="77777777" w:rsidR="00202839" w:rsidRDefault="00202839" w:rsidP="00202839">
      <w:pPr>
        <w:rPr>
          <w:sz w:val="28"/>
          <w:szCs w:val="28"/>
        </w:rPr>
      </w:pPr>
      <w:r>
        <w:rPr>
          <w:sz w:val="28"/>
          <w:szCs w:val="28"/>
        </w:rPr>
        <w:t>ESC (while in game) – Brings up pause screen</w:t>
      </w:r>
    </w:p>
    <w:p w14:paraId="6228559A" w14:textId="77777777" w:rsidR="00202839" w:rsidRDefault="00202839" w:rsidP="00202839">
      <w:pPr>
        <w:rPr>
          <w:sz w:val="28"/>
          <w:szCs w:val="28"/>
        </w:rPr>
      </w:pPr>
    </w:p>
    <w:p w14:paraId="4068DFDE" w14:textId="77777777" w:rsidR="00202839" w:rsidRDefault="00202839" w:rsidP="00202839">
      <w:pPr>
        <w:rPr>
          <w:sz w:val="32"/>
          <w:szCs w:val="32"/>
        </w:rPr>
      </w:pPr>
      <w:r>
        <w:rPr>
          <w:b/>
          <w:bCs/>
          <w:sz w:val="32"/>
          <w:szCs w:val="32"/>
          <w:u w:val="single"/>
        </w:rPr>
        <w:t>How to play</w:t>
      </w:r>
    </w:p>
    <w:p w14:paraId="12612935" w14:textId="77777777" w:rsidR="00202839" w:rsidRDefault="00202839" w:rsidP="00202839">
      <w:pPr>
        <w:rPr>
          <w:sz w:val="28"/>
          <w:szCs w:val="28"/>
        </w:rPr>
      </w:pPr>
    </w:p>
    <w:p w14:paraId="77771857" w14:textId="77777777" w:rsidR="00FB6C77" w:rsidRPr="00FB6C77" w:rsidRDefault="00FB6C77" w:rsidP="005A55FC">
      <w:pPr>
        <w:rPr>
          <w:sz w:val="28"/>
          <w:szCs w:val="28"/>
        </w:rPr>
      </w:pPr>
    </w:p>
    <w:sectPr w:rsidR="00FB6C77" w:rsidRPr="00FB6C77" w:rsidSect="002468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80C9" w14:textId="77777777" w:rsidR="00705BE9" w:rsidRDefault="00705BE9" w:rsidP="00B8645F">
      <w:pPr>
        <w:spacing w:after="0" w:line="240" w:lineRule="auto"/>
      </w:pPr>
      <w:r>
        <w:separator/>
      </w:r>
    </w:p>
  </w:endnote>
  <w:endnote w:type="continuationSeparator" w:id="0">
    <w:p w14:paraId="7D9BAD3B" w14:textId="77777777" w:rsidR="00705BE9" w:rsidRDefault="00705BE9" w:rsidP="00B8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8BFE" w14:textId="77777777" w:rsidR="00E43EBA" w:rsidRDefault="00E43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6E88E" w14:textId="77777777" w:rsidR="00E43EBA" w:rsidRDefault="00E43E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5731" w14:textId="77777777" w:rsidR="00E43EBA" w:rsidRDefault="00E43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A9C6" w14:textId="77777777" w:rsidR="00705BE9" w:rsidRDefault="00705BE9" w:rsidP="00B8645F">
      <w:pPr>
        <w:spacing w:after="0" w:line="240" w:lineRule="auto"/>
      </w:pPr>
      <w:r>
        <w:separator/>
      </w:r>
    </w:p>
  </w:footnote>
  <w:footnote w:type="continuationSeparator" w:id="0">
    <w:p w14:paraId="64B20026" w14:textId="77777777" w:rsidR="00705BE9" w:rsidRDefault="00705BE9" w:rsidP="00B8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EAD0" w14:textId="77777777" w:rsidR="00E43EBA" w:rsidRDefault="00E43E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610045"/>
      <w:docPartObj>
        <w:docPartGallery w:val="Page Numbers (Top of Page)"/>
        <w:docPartUnique/>
      </w:docPartObj>
    </w:sdtPr>
    <w:sdtEndPr>
      <w:rPr>
        <w:noProof/>
      </w:rPr>
    </w:sdtEndPr>
    <w:sdtContent>
      <w:p w14:paraId="4460E901" w14:textId="77777777" w:rsidR="00010610" w:rsidRDefault="00010610">
        <w:pPr>
          <w:pStyle w:val="Header"/>
          <w:jc w:val="right"/>
        </w:pPr>
        <w:r>
          <w:fldChar w:fldCharType="begin"/>
        </w:r>
        <w:r>
          <w:instrText xml:space="preserve"> PAGE   \* MERGEFORMAT </w:instrText>
        </w:r>
        <w:r>
          <w:fldChar w:fldCharType="separate"/>
        </w:r>
        <w:r w:rsidR="0041147B">
          <w:rPr>
            <w:noProof/>
          </w:rPr>
          <w:t>4</w:t>
        </w:r>
        <w:r>
          <w:rPr>
            <w:noProof/>
          </w:rPr>
          <w:fldChar w:fldCharType="end"/>
        </w:r>
      </w:p>
    </w:sdtContent>
  </w:sdt>
  <w:p w14:paraId="54D7953E" w14:textId="77777777" w:rsidR="00010610" w:rsidRDefault="000106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C896E" w14:textId="77777777" w:rsidR="00E43EBA" w:rsidRDefault="00E43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CED"/>
    <w:rsid w:val="00010610"/>
    <w:rsid w:val="00095480"/>
    <w:rsid w:val="001830F0"/>
    <w:rsid w:val="00202839"/>
    <w:rsid w:val="00246842"/>
    <w:rsid w:val="002619A0"/>
    <w:rsid w:val="00263D67"/>
    <w:rsid w:val="00276F66"/>
    <w:rsid w:val="002F59EC"/>
    <w:rsid w:val="003E4767"/>
    <w:rsid w:val="0041147B"/>
    <w:rsid w:val="00511C7C"/>
    <w:rsid w:val="005A55FC"/>
    <w:rsid w:val="006D7D64"/>
    <w:rsid w:val="00705BE9"/>
    <w:rsid w:val="007A78FA"/>
    <w:rsid w:val="007C57DD"/>
    <w:rsid w:val="00811C57"/>
    <w:rsid w:val="00936010"/>
    <w:rsid w:val="00975CBD"/>
    <w:rsid w:val="00A51DD4"/>
    <w:rsid w:val="00AD3CED"/>
    <w:rsid w:val="00B8645F"/>
    <w:rsid w:val="00C8785C"/>
    <w:rsid w:val="00D77433"/>
    <w:rsid w:val="00E43EBA"/>
    <w:rsid w:val="00E85292"/>
    <w:rsid w:val="00EE30C4"/>
    <w:rsid w:val="00FB6C77"/>
    <w:rsid w:val="00FE4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E52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45F"/>
  </w:style>
  <w:style w:type="paragraph" w:styleId="Footer">
    <w:name w:val="footer"/>
    <w:basedOn w:val="Normal"/>
    <w:link w:val="FooterChar"/>
    <w:uiPriority w:val="99"/>
    <w:unhideWhenUsed/>
    <w:rsid w:val="00B86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ng%20Shen\AppData\Roaming\Microsoft\Templates\All%20pages%20numbered%20(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7242C1-6B94-40F1-BCDD-19163AD8E1F0}">
  <ds:schemaRefs>
    <ds:schemaRef ds:uri="http://schemas.microsoft.com/sharepoint/v3/contenttype/forms"/>
  </ds:schemaRefs>
</ds:datastoreItem>
</file>

<file path=customXml/itemProps2.xml><?xml version="1.0" encoding="utf-8"?>
<ds:datastoreItem xmlns:ds="http://schemas.openxmlformats.org/officeDocument/2006/customXml" ds:itemID="{85DEB54A-209E-49E5-B2A2-08BCED6BDB5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A0B3DE6-1A4F-4D34-8125-808845889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All pages numbered (top)</Template>
  <TotalTime>0</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2023-02-01T07:26:00Z</dcterms:created>
  <dcterms:modified xsi:type="dcterms:W3CDTF">2023-02-01T11:59:00Z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ies>
</file>